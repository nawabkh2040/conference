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1432" w14:textId="6A0AA247" w:rsidR="00394A6D" w:rsidRDefault="0012086A">
      <w:pPr>
        <w:pStyle w:val="Title"/>
      </w:pPr>
      <w:sdt>
        <w:sdtPr>
          <w:alias w:val="Enter your name:"/>
          <w:tag w:val=""/>
          <w:id w:val="-328297061"/>
          <w:placeholder>
            <w:docPart w:val="15F50C5F27124BE8A769A347225E991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F17075">
            <w:t>Nawab khan</w:t>
          </w:r>
        </w:sdtContent>
      </w:sdt>
    </w:p>
    <w:p w14:paraId="06806875" w14:textId="7F5F6D5B" w:rsidR="00394A6D" w:rsidRPr="003F17A2" w:rsidRDefault="00F17075">
      <w:pPr>
        <w:rPr>
          <w:color w:val="000000" w:themeColor="text2"/>
          <w:sz w:val="32"/>
          <w:szCs w:val="32"/>
        </w:rPr>
      </w:pPr>
      <w:r w:rsidRPr="003F17A2">
        <w:rPr>
          <w:color w:val="000000" w:themeColor="text2"/>
          <w:sz w:val="32"/>
          <w:szCs w:val="32"/>
        </w:rPr>
        <w:t>Near Society Sagore, Pithampur, Indore, Madhya Pradesh 454775</w:t>
      </w:r>
      <w:r w:rsidR="007D00B3" w:rsidRPr="003F17A2">
        <w:rPr>
          <w:color w:val="000000" w:themeColor="text2"/>
          <w:sz w:val="32"/>
          <w:szCs w:val="32"/>
        </w:rPr>
        <w:t> |</w:t>
      </w:r>
      <w:r w:rsidRPr="003F17A2">
        <w:rPr>
          <w:color w:val="000000" w:themeColor="text2"/>
          <w:sz w:val="32"/>
          <w:szCs w:val="32"/>
        </w:rPr>
        <w:t xml:space="preserve"> Phone </w:t>
      </w:r>
      <w:r w:rsidR="003A53F9" w:rsidRPr="003F17A2">
        <w:rPr>
          <w:color w:val="000000" w:themeColor="text2"/>
          <w:sz w:val="32"/>
          <w:szCs w:val="32"/>
        </w:rPr>
        <w:t>No: -</w:t>
      </w:r>
      <w:r w:rsidRPr="003F17A2">
        <w:rPr>
          <w:color w:val="000000" w:themeColor="text2"/>
          <w:sz w:val="32"/>
          <w:szCs w:val="32"/>
        </w:rPr>
        <w:t xml:space="preserve"> +918962507486</w:t>
      </w:r>
      <w:r w:rsidR="007D00B3" w:rsidRPr="003F17A2">
        <w:rPr>
          <w:color w:val="000000" w:themeColor="text2"/>
          <w:sz w:val="32"/>
          <w:szCs w:val="32"/>
        </w:rPr>
        <w:t> |</w:t>
      </w:r>
      <w:r w:rsidR="003A53F9" w:rsidRPr="003F17A2">
        <w:rPr>
          <w:color w:val="000000" w:themeColor="text2"/>
          <w:sz w:val="32"/>
          <w:szCs w:val="32"/>
        </w:rPr>
        <w:t>Email: - nawabkh2040@gmail.com</w:t>
      </w:r>
    </w:p>
    <w:sdt>
      <w:sdtPr>
        <w:rPr>
          <w:color w:val="000000" w:themeColor="text2"/>
        </w:rPr>
        <w:alias w:val="Objective:"/>
        <w:tag w:val="Objective:"/>
        <w:id w:val="-736782104"/>
        <w:placeholder>
          <w:docPart w:val="228D22CA679240F8A2209397EA541AE1"/>
        </w:placeholder>
        <w:temporary/>
        <w:showingPlcHdr/>
        <w15:appearance w15:val="hidden"/>
      </w:sdtPr>
      <w:sdtEndPr/>
      <w:sdtContent>
        <w:p w14:paraId="0733FD04" w14:textId="77777777" w:rsidR="00394A6D" w:rsidRPr="003F17A2" w:rsidRDefault="007D00B3">
          <w:pPr>
            <w:pStyle w:val="Heading1"/>
            <w:rPr>
              <w:color w:val="000000" w:themeColor="text2"/>
            </w:rPr>
          </w:pPr>
          <w:r w:rsidRPr="003F17A2">
            <w:rPr>
              <w:color w:val="000000" w:themeColor="text2"/>
              <w:sz w:val="32"/>
            </w:rPr>
            <w:t>Objective</w:t>
          </w:r>
        </w:p>
      </w:sdtContent>
    </w:sdt>
    <w:p w14:paraId="707E31E1" w14:textId="63837B2B" w:rsidR="00394A6D" w:rsidRPr="003F17A2" w:rsidRDefault="00F17075" w:rsidP="00DD4208">
      <w:pPr>
        <w:pStyle w:val="ListBullet"/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>Highly motivated and technically skilled and a strong interest in the field of computer science. Eager to leverage my academic knowledge and skills in Linux operations, system cybersecurity analysis, penetration testing, server handling, Python, C, and C++ to contribute effectively in a part-time job role. Seeking opportunities to gain practical experience and enhance my skill set while pursuing a B.Tech in CSE</w:t>
      </w:r>
    </w:p>
    <w:sdt>
      <w:sdtPr>
        <w:rPr>
          <w:color w:val="000000" w:themeColor="text2"/>
        </w:rPr>
        <w:alias w:val="Education:"/>
        <w:tag w:val="Education:"/>
        <w:id w:val="1513793667"/>
        <w:placeholder>
          <w:docPart w:val="A0C5DC356B0B419BB22FECD14C064703"/>
        </w:placeholder>
        <w:temporary/>
        <w:showingPlcHdr/>
        <w15:appearance w15:val="hidden"/>
      </w:sdtPr>
      <w:sdtEndPr>
        <w:rPr>
          <w:sz w:val="32"/>
          <w:szCs w:val="36"/>
        </w:rPr>
      </w:sdtEndPr>
      <w:sdtContent>
        <w:p w14:paraId="344C841E" w14:textId="77777777" w:rsidR="00394A6D" w:rsidRPr="003F17A2" w:rsidRDefault="007D00B3">
          <w:pPr>
            <w:pStyle w:val="Heading1"/>
            <w:rPr>
              <w:color w:val="000000" w:themeColor="text2"/>
              <w:sz w:val="32"/>
              <w:szCs w:val="36"/>
            </w:rPr>
          </w:pPr>
          <w:r w:rsidRPr="003F17A2">
            <w:rPr>
              <w:color w:val="000000" w:themeColor="text2"/>
              <w:sz w:val="32"/>
            </w:rPr>
            <w:t>Education</w:t>
          </w:r>
        </w:p>
      </w:sdtContent>
    </w:sdt>
    <w:p w14:paraId="767544A4" w14:textId="29FF7C78" w:rsidR="00394A6D" w:rsidRPr="003F17A2" w:rsidRDefault="00F17075">
      <w:pPr>
        <w:pStyle w:val="Heading2"/>
        <w:rPr>
          <w:color w:val="000000" w:themeColor="text2"/>
          <w:sz w:val="24"/>
          <w:szCs w:val="28"/>
        </w:rPr>
      </w:pPr>
      <w:r w:rsidRPr="003F17A2">
        <w:rPr>
          <w:color w:val="000000" w:themeColor="text2"/>
          <w:sz w:val="24"/>
          <w:szCs w:val="28"/>
        </w:rPr>
        <w:t>Bachelor of Technology in Computer Science and Engineering (ongoing)</w:t>
      </w:r>
    </w:p>
    <w:p w14:paraId="745A57D5" w14:textId="48EB02E5" w:rsidR="00F17075" w:rsidRPr="003F17A2" w:rsidRDefault="00F17075" w:rsidP="00F17075">
      <w:pPr>
        <w:pStyle w:val="ListBullet"/>
        <w:numPr>
          <w:ilvl w:val="0"/>
          <w:numId w:val="18"/>
        </w:numPr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 xml:space="preserve">Sushil Devi Bansal College of Technology, </w:t>
      </w:r>
      <w:r w:rsidR="003F17A2">
        <w:rPr>
          <w:color w:val="000000" w:themeColor="text2"/>
          <w:sz w:val="24"/>
          <w:szCs w:val="24"/>
        </w:rPr>
        <w:t>Indore</w:t>
      </w:r>
      <w:r w:rsidRPr="003F17A2">
        <w:rPr>
          <w:color w:val="000000" w:themeColor="text2"/>
          <w:sz w:val="24"/>
          <w:szCs w:val="24"/>
        </w:rPr>
        <w:t xml:space="preserve">, </w:t>
      </w:r>
      <w:r w:rsidR="003F17A2">
        <w:rPr>
          <w:color w:val="000000" w:themeColor="text2"/>
          <w:sz w:val="24"/>
          <w:szCs w:val="24"/>
        </w:rPr>
        <w:t>Madhya Pradesh</w:t>
      </w:r>
    </w:p>
    <w:p w14:paraId="02064D23" w14:textId="48E87E1D" w:rsidR="00394A6D" w:rsidRPr="003F17A2" w:rsidRDefault="00F17075" w:rsidP="00F17075">
      <w:pPr>
        <w:pStyle w:val="ListBullet"/>
        <w:numPr>
          <w:ilvl w:val="0"/>
          <w:numId w:val="18"/>
        </w:numPr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>Current CGPA: 7.23</w:t>
      </w:r>
    </w:p>
    <w:p w14:paraId="46C9F7EE" w14:textId="4E7B0A19" w:rsidR="00394A6D" w:rsidRPr="003F17A2" w:rsidRDefault="00F17075">
      <w:pPr>
        <w:pStyle w:val="Heading2"/>
        <w:rPr>
          <w:color w:val="000000" w:themeColor="text2"/>
          <w:sz w:val="24"/>
          <w:szCs w:val="28"/>
        </w:rPr>
      </w:pPr>
      <w:r w:rsidRPr="003F17A2">
        <w:rPr>
          <w:color w:val="000000" w:themeColor="text2"/>
          <w:sz w:val="24"/>
          <w:szCs w:val="28"/>
        </w:rPr>
        <w:t>Higher Secondary Certificate (12th Grade)</w:t>
      </w:r>
    </w:p>
    <w:p w14:paraId="4BC2DAC1" w14:textId="724F7C2C" w:rsidR="00F17075" w:rsidRPr="003F17A2" w:rsidRDefault="00F17075" w:rsidP="00F17075">
      <w:pPr>
        <w:pStyle w:val="ListBullet"/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 xml:space="preserve">Sanskar Academy Higher </w:t>
      </w:r>
      <w:r w:rsidR="003A53F9" w:rsidRPr="003F17A2">
        <w:rPr>
          <w:color w:val="000000" w:themeColor="text2"/>
          <w:sz w:val="24"/>
          <w:szCs w:val="24"/>
        </w:rPr>
        <w:t>Secondary</w:t>
      </w:r>
      <w:r w:rsidRPr="003F17A2">
        <w:rPr>
          <w:color w:val="000000" w:themeColor="text2"/>
          <w:sz w:val="24"/>
          <w:szCs w:val="24"/>
        </w:rPr>
        <w:t xml:space="preserve"> English Medium School, </w:t>
      </w:r>
      <w:r w:rsidR="003A53F9" w:rsidRPr="003F17A2">
        <w:rPr>
          <w:color w:val="000000" w:themeColor="text2"/>
          <w:sz w:val="24"/>
          <w:szCs w:val="24"/>
        </w:rPr>
        <w:t>Sagore, Madhya</w:t>
      </w:r>
      <w:r w:rsidRPr="003F17A2">
        <w:rPr>
          <w:color w:val="000000" w:themeColor="text2"/>
          <w:sz w:val="24"/>
          <w:szCs w:val="24"/>
        </w:rPr>
        <w:t xml:space="preserve"> Pradesh</w:t>
      </w:r>
    </w:p>
    <w:p w14:paraId="32872B25" w14:textId="76E93281" w:rsidR="003A53F9" w:rsidRPr="003F17A2" w:rsidRDefault="00F17075" w:rsidP="003A53F9">
      <w:pPr>
        <w:pStyle w:val="ListBullet"/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>Percentage: 82% - MP Board</w:t>
      </w:r>
    </w:p>
    <w:p w14:paraId="4E78B0A1" w14:textId="72E21F98" w:rsidR="003A53F9" w:rsidRPr="003F17A2" w:rsidRDefault="003A53F9" w:rsidP="003A53F9">
      <w:pPr>
        <w:pStyle w:val="Heading2"/>
        <w:rPr>
          <w:color w:val="000000" w:themeColor="text2"/>
          <w:sz w:val="24"/>
          <w:szCs w:val="28"/>
        </w:rPr>
      </w:pPr>
      <w:r w:rsidRPr="003F17A2">
        <w:rPr>
          <w:color w:val="000000" w:themeColor="text2"/>
          <w:sz w:val="24"/>
          <w:szCs w:val="28"/>
        </w:rPr>
        <w:t>Secondary School Certificate (10th Grade)</w:t>
      </w:r>
    </w:p>
    <w:p w14:paraId="071CDECB" w14:textId="104F06A4" w:rsidR="003A53F9" w:rsidRPr="003F17A2" w:rsidRDefault="003A53F9" w:rsidP="003A53F9">
      <w:pPr>
        <w:pStyle w:val="ListBullet"/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>Hina Public English Medium High School, Sagore, Madhya Pradesh</w:t>
      </w:r>
    </w:p>
    <w:p w14:paraId="50130A0B" w14:textId="18D489B6" w:rsidR="00F17075" w:rsidRPr="003F17A2" w:rsidRDefault="003A53F9" w:rsidP="003A53F9">
      <w:pPr>
        <w:pStyle w:val="ListBullet"/>
        <w:rPr>
          <w:color w:val="000000" w:themeColor="text2"/>
          <w:sz w:val="24"/>
          <w:szCs w:val="24"/>
        </w:rPr>
      </w:pPr>
      <w:r w:rsidRPr="003F17A2">
        <w:rPr>
          <w:color w:val="000000" w:themeColor="text2"/>
          <w:sz w:val="24"/>
          <w:szCs w:val="24"/>
        </w:rPr>
        <w:t>Percentage: 75% - MP Board</w:t>
      </w:r>
    </w:p>
    <w:sdt>
      <w:sdtPr>
        <w:rPr>
          <w:color w:val="000000" w:themeColor="text2"/>
          <w:sz w:val="36"/>
          <w:szCs w:val="40"/>
        </w:rPr>
        <w:alias w:val="Skills &amp; Abilities:"/>
        <w:tag w:val="Skills &amp; Abilities:"/>
        <w:id w:val="495469907"/>
        <w:placeholder>
          <w:docPart w:val="C0E56E64C7314032A59151C03E44CB39"/>
        </w:placeholder>
        <w:temporary/>
        <w:showingPlcHdr/>
        <w15:appearance w15:val="hidden"/>
      </w:sdtPr>
      <w:sdtEndPr/>
      <w:sdtContent>
        <w:p w14:paraId="64AE09DD" w14:textId="2D23C396" w:rsidR="00394A6D" w:rsidRPr="003F17A2" w:rsidRDefault="007D00B3" w:rsidP="00F17075">
          <w:pPr>
            <w:pStyle w:val="Heading1"/>
            <w:rPr>
              <w:color w:val="000000" w:themeColor="text2"/>
              <w:sz w:val="36"/>
              <w:szCs w:val="40"/>
            </w:rPr>
          </w:pPr>
          <w:r w:rsidRPr="003F17A2">
            <w:rPr>
              <w:color w:val="000000" w:themeColor="text2"/>
              <w:sz w:val="36"/>
              <w:szCs w:val="40"/>
            </w:rPr>
            <w:t>Skills &amp; Abilities</w:t>
          </w:r>
        </w:p>
      </w:sdtContent>
    </w:sdt>
    <w:p w14:paraId="48C97BE9" w14:textId="6D0CDF7D" w:rsidR="003A53F9" w:rsidRPr="003F17A2" w:rsidRDefault="003A53F9" w:rsidP="003A53F9">
      <w:pPr>
        <w:pStyle w:val="ListBullet"/>
        <w:numPr>
          <w:ilvl w:val="0"/>
          <w:numId w:val="19"/>
        </w:numPr>
        <w:rPr>
          <w:color w:val="000000" w:themeColor="text2"/>
          <w:sz w:val="28"/>
          <w:szCs w:val="28"/>
        </w:rPr>
      </w:pPr>
      <w:r w:rsidRPr="003F17A2">
        <w:rPr>
          <w:color w:val="000000" w:themeColor="text2"/>
          <w:sz w:val="28"/>
          <w:szCs w:val="28"/>
        </w:rPr>
        <w:t>System cybersecurity analysis</w:t>
      </w:r>
      <w:r w:rsidRPr="003F17A2">
        <w:rPr>
          <w:color w:val="000000" w:themeColor="text2"/>
          <w:sz w:val="28"/>
          <w:szCs w:val="28"/>
        </w:rPr>
        <w:softHyphen/>
      </w:r>
      <w:r w:rsidRPr="003F17A2">
        <w:rPr>
          <w:color w:val="000000" w:themeColor="text2"/>
          <w:sz w:val="28"/>
          <w:szCs w:val="28"/>
        </w:rPr>
        <w:softHyphen/>
      </w:r>
    </w:p>
    <w:p w14:paraId="74A387DC" w14:textId="77777777" w:rsidR="003A53F9" w:rsidRPr="003F17A2" w:rsidRDefault="003A53F9" w:rsidP="003A53F9">
      <w:pPr>
        <w:pStyle w:val="ListBullet"/>
        <w:numPr>
          <w:ilvl w:val="0"/>
          <w:numId w:val="19"/>
        </w:numPr>
        <w:rPr>
          <w:color w:val="000000" w:themeColor="text2"/>
          <w:sz w:val="28"/>
          <w:szCs w:val="28"/>
        </w:rPr>
      </w:pPr>
      <w:r w:rsidRPr="003F17A2">
        <w:rPr>
          <w:color w:val="000000" w:themeColor="text2"/>
          <w:sz w:val="28"/>
          <w:szCs w:val="28"/>
        </w:rPr>
        <w:t>Penetration testing</w:t>
      </w:r>
    </w:p>
    <w:p w14:paraId="40A00A8B" w14:textId="77777777" w:rsidR="003A53F9" w:rsidRPr="003F17A2" w:rsidRDefault="003A53F9" w:rsidP="003A53F9">
      <w:pPr>
        <w:pStyle w:val="ListBullet"/>
        <w:numPr>
          <w:ilvl w:val="0"/>
          <w:numId w:val="19"/>
        </w:numPr>
        <w:rPr>
          <w:color w:val="000000" w:themeColor="text2"/>
          <w:sz w:val="28"/>
          <w:szCs w:val="28"/>
        </w:rPr>
      </w:pPr>
      <w:r w:rsidRPr="003F17A2">
        <w:rPr>
          <w:color w:val="000000" w:themeColor="text2"/>
          <w:sz w:val="28"/>
          <w:szCs w:val="28"/>
        </w:rPr>
        <w:t>Server handling</w:t>
      </w:r>
    </w:p>
    <w:p w14:paraId="56C147A4" w14:textId="77777777" w:rsidR="003A53F9" w:rsidRPr="003F17A2" w:rsidRDefault="003A53F9" w:rsidP="003A53F9">
      <w:pPr>
        <w:pStyle w:val="ListBullet"/>
        <w:numPr>
          <w:ilvl w:val="0"/>
          <w:numId w:val="19"/>
        </w:numPr>
        <w:rPr>
          <w:color w:val="000000" w:themeColor="text2"/>
          <w:sz w:val="28"/>
          <w:szCs w:val="28"/>
        </w:rPr>
      </w:pPr>
      <w:r w:rsidRPr="003F17A2">
        <w:rPr>
          <w:color w:val="000000" w:themeColor="text2"/>
          <w:sz w:val="28"/>
          <w:szCs w:val="28"/>
        </w:rPr>
        <w:t>Python programming</w:t>
      </w:r>
    </w:p>
    <w:p w14:paraId="4345DD99" w14:textId="46C0AB3C" w:rsidR="003A53F9" w:rsidRPr="003F17A2" w:rsidRDefault="003A53F9" w:rsidP="003A53F9">
      <w:pPr>
        <w:pStyle w:val="ListBullet"/>
        <w:numPr>
          <w:ilvl w:val="0"/>
          <w:numId w:val="19"/>
        </w:numPr>
        <w:rPr>
          <w:color w:val="000000" w:themeColor="text2"/>
          <w:sz w:val="28"/>
          <w:szCs w:val="28"/>
        </w:rPr>
      </w:pPr>
      <w:r w:rsidRPr="003F17A2">
        <w:rPr>
          <w:color w:val="000000" w:themeColor="text2"/>
          <w:sz w:val="28"/>
          <w:szCs w:val="28"/>
        </w:rPr>
        <w:t>C and C++ programming</w:t>
      </w:r>
    </w:p>
    <w:p w14:paraId="11955ACB" w14:textId="3D0B2C4D" w:rsidR="003A53F9" w:rsidRPr="003F17A2" w:rsidRDefault="003A53F9" w:rsidP="003A53F9">
      <w:pPr>
        <w:pStyle w:val="Heading1"/>
        <w:rPr>
          <w:rFonts w:asciiTheme="minorHAnsi" w:eastAsiaTheme="minorHAnsi" w:hAnsiTheme="minorHAnsi" w:cstheme="minorBidi"/>
          <w:color w:val="000000" w:themeColor="text2"/>
          <w:sz w:val="36"/>
          <w:szCs w:val="40"/>
        </w:rPr>
      </w:pPr>
      <w:r w:rsidRPr="003F17A2">
        <w:rPr>
          <w:rFonts w:asciiTheme="minorHAnsi" w:eastAsiaTheme="minorHAnsi" w:hAnsiTheme="minorHAnsi" w:cstheme="minorBidi"/>
          <w:color w:val="000000" w:themeColor="text2"/>
          <w:sz w:val="36"/>
          <w:szCs w:val="40"/>
        </w:rPr>
        <w:t>Experience:</w:t>
      </w:r>
    </w:p>
    <w:p w14:paraId="737802D6" w14:textId="17A7DF3B" w:rsidR="003A53F9" w:rsidRPr="003F17A2" w:rsidRDefault="003A53F9" w:rsidP="003A53F9">
      <w:pPr>
        <w:pStyle w:val="Heading1"/>
        <w:numPr>
          <w:ilvl w:val="0"/>
          <w:numId w:val="25"/>
        </w:numPr>
        <w:rPr>
          <w:rFonts w:asciiTheme="minorHAnsi" w:eastAsiaTheme="minorHAnsi" w:hAnsiTheme="minorHAnsi" w:cstheme="minorBidi"/>
          <w:color w:val="000000" w:themeColor="text2"/>
          <w:sz w:val="22"/>
          <w:szCs w:val="24"/>
        </w:rPr>
      </w:pPr>
      <w:r w:rsidRPr="003F17A2">
        <w:rPr>
          <w:rFonts w:asciiTheme="minorHAnsi" w:eastAsiaTheme="minorHAnsi" w:hAnsiTheme="minorHAnsi" w:cstheme="minorBidi"/>
          <w:color w:val="000000" w:themeColor="text2"/>
          <w:sz w:val="22"/>
          <w:szCs w:val="24"/>
        </w:rPr>
        <w:t>Debug College Competition: Won first place in the debugging competition, showcasing strong problem-solving and analytical skills.</w:t>
      </w:r>
    </w:p>
    <w:p w14:paraId="1BA2FDD1" w14:textId="60721106" w:rsidR="003A53F9" w:rsidRPr="003F17A2" w:rsidRDefault="003A53F9" w:rsidP="003A53F9">
      <w:pPr>
        <w:pStyle w:val="Heading1"/>
        <w:numPr>
          <w:ilvl w:val="0"/>
          <w:numId w:val="25"/>
        </w:numPr>
        <w:rPr>
          <w:rFonts w:asciiTheme="minorHAnsi" w:eastAsiaTheme="minorHAnsi" w:hAnsiTheme="minorHAnsi" w:cstheme="minorBidi"/>
          <w:color w:val="000000" w:themeColor="text2"/>
          <w:sz w:val="22"/>
          <w:szCs w:val="24"/>
        </w:rPr>
      </w:pPr>
      <w:r w:rsidRPr="003F17A2">
        <w:rPr>
          <w:rFonts w:asciiTheme="minorHAnsi" w:eastAsiaTheme="minorHAnsi" w:hAnsiTheme="minorHAnsi" w:cstheme="minorBidi"/>
          <w:color w:val="000000" w:themeColor="text2"/>
          <w:sz w:val="22"/>
          <w:szCs w:val="24"/>
        </w:rPr>
        <w:t>College Live Project: Successfully managed a college live project, demonstrating the ability to work in a team and deliver results.</w:t>
      </w:r>
    </w:p>
    <w:p w14:paraId="1B71FAD4" w14:textId="41DC2BD6" w:rsidR="003A53F9" w:rsidRPr="003F17A2" w:rsidRDefault="003A53F9" w:rsidP="003A53F9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Achievements:</w:t>
      </w:r>
    </w:p>
    <w:p w14:paraId="4C992DBD" w14:textId="77777777" w:rsidR="003A53F9" w:rsidRPr="003F17A2" w:rsidRDefault="003A53F9" w:rsidP="003A53F9">
      <w:pPr>
        <w:pStyle w:val="ListParagraph"/>
        <w:numPr>
          <w:ilvl w:val="0"/>
          <w:numId w:val="26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Class Representative: Acted as a responsible and effective class representative, ensuring smooth coordination between faculty and students.</w:t>
      </w:r>
    </w:p>
    <w:p w14:paraId="2B7C7A56" w14:textId="77777777" w:rsidR="003A53F9" w:rsidRPr="003F17A2" w:rsidRDefault="003A53F9" w:rsidP="003A53F9">
      <w:pPr>
        <w:pStyle w:val="ListParagraph"/>
        <w:numPr>
          <w:ilvl w:val="0"/>
          <w:numId w:val="26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CFT Online Competitions: Regularly participate in online coding competitions, enhancing critical thinking and programming abilities.</w:t>
      </w:r>
    </w:p>
    <w:p w14:paraId="7B21713D" w14:textId="616E0471" w:rsidR="003A53F9" w:rsidRPr="003F17A2" w:rsidRDefault="003A53F9" w:rsidP="003A53F9">
      <w:pPr>
        <w:pStyle w:val="ListParagraph"/>
        <w:numPr>
          <w:ilvl w:val="0"/>
          <w:numId w:val="26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Cricket: Active participant in cricket matches, fostering teamwork and leadership skills.</w:t>
      </w:r>
    </w:p>
    <w:p w14:paraId="44CACF66" w14:textId="77777777" w:rsidR="003A53F9" w:rsidRPr="003F17A2" w:rsidRDefault="003A53F9" w:rsidP="003A53F9">
      <w:pPr>
        <w:pStyle w:val="ListParagraph"/>
        <w:rPr>
          <w:b/>
          <w:bCs/>
          <w:color w:val="000000" w:themeColor="text2"/>
          <w:sz w:val="24"/>
          <w:szCs w:val="24"/>
        </w:rPr>
      </w:pPr>
    </w:p>
    <w:p w14:paraId="5E76847E" w14:textId="7948845C" w:rsidR="003A53F9" w:rsidRPr="003F17A2" w:rsidRDefault="003A53F9" w:rsidP="003A53F9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Personal Traits:</w:t>
      </w:r>
    </w:p>
    <w:p w14:paraId="5A4959FB" w14:textId="77777777" w:rsidR="003F17A2" w:rsidRPr="003F17A2" w:rsidRDefault="003F17A2" w:rsidP="003F17A2">
      <w:pPr>
        <w:pStyle w:val="ListParagraph"/>
        <w:numPr>
          <w:ilvl w:val="0"/>
          <w:numId w:val="27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Strong attention to detail and commitment to producing high-quality work.</w:t>
      </w:r>
    </w:p>
    <w:p w14:paraId="4B0DD1CB" w14:textId="77777777" w:rsidR="003F17A2" w:rsidRPr="003F17A2" w:rsidRDefault="003F17A2" w:rsidP="003F17A2">
      <w:pPr>
        <w:pStyle w:val="ListParagraph"/>
        <w:numPr>
          <w:ilvl w:val="0"/>
          <w:numId w:val="27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Excellent time management and organizational skills.</w:t>
      </w:r>
    </w:p>
    <w:p w14:paraId="6C3629E4" w14:textId="77777777" w:rsidR="003F17A2" w:rsidRPr="003F17A2" w:rsidRDefault="003F17A2" w:rsidP="003F17A2">
      <w:pPr>
        <w:pStyle w:val="ListParagraph"/>
        <w:numPr>
          <w:ilvl w:val="0"/>
          <w:numId w:val="27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Quick learner with a passion for staying updated with the latest technology trends.</w:t>
      </w:r>
    </w:p>
    <w:p w14:paraId="74F2052A" w14:textId="77777777" w:rsidR="003F17A2" w:rsidRPr="003F17A2" w:rsidRDefault="003F17A2" w:rsidP="003F17A2">
      <w:pPr>
        <w:pStyle w:val="ListParagraph"/>
        <w:numPr>
          <w:ilvl w:val="0"/>
          <w:numId w:val="27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Effective problem-solving and analytical abilities.</w:t>
      </w:r>
    </w:p>
    <w:p w14:paraId="2B2C64A3" w14:textId="03BD077C" w:rsidR="003A53F9" w:rsidRPr="003F17A2" w:rsidRDefault="003F17A2" w:rsidP="003F17A2">
      <w:pPr>
        <w:pStyle w:val="ListParagraph"/>
        <w:numPr>
          <w:ilvl w:val="0"/>
          <w:numId w:val="27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Strong communication and interpersonal skills.</w:t>
      </w:r>
    </w:p>
    <w:p w14:paraId="7BA5E3FE" w14:textId="77777777" w:rsidR="003F17A2" w:rsidRPr="003F17A2" w:rsidRDefault="003F17A2" w:rsidP="003F17A2">
      <w:pPr>
        <w:rPr>
          <w:b/>
          <w:bCs/>
          <w:color w:val="000000" w:themeColor="text2"/>
          <w:sz w:val="24"/>
          <w:szCs w:val="24"/>
        </w:rPr>
      </w:pPr>
    </w:p>
    <w:p w14:paraId="422B6F59" w14:textId="0F8D19A3" w:rsidR="003F17A2" w:rsidRPr="003F17A2" w:rsidRDefault="003F17A2" w:rsidP="003F17A2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References:</w:t>
      </w:r>
    </w:p>
    <w:p w14:paraId="42ADA3F2" w14:textId="175B7C48" w:rsidR="003F17A2" w:rsidRPr="003F17A2" w:rsidRDefault="003F17A2" w:rsidP="003F17A2">
      <w:pPr>
        <w:pStyle w:val="ListParagraph"/>
        <w:numPr>
          <w:ilvl w:val="0"/>
          <w:numId w:val="28"/>
        </w:numPr>
        <w:rPr>
          <w:b/>
          <w:bCs/>
          <w:color w:val="000000" w:themeColor="text2"/>
          <w:sz w:val="24"/>
          <w:szCs w:val="24"/>
        </w:rPr>
      </w:pPr>
      <w:r w:rsidRPr="003F17A2">
        <w:rPr>
          <w:b/>
          <w:bCs/>
          <w:color w:val="000000" w:themeColor="text2"/>
          <w:sz w:val="24"/>
          <w:szCs w:val="24"/>
        </w:rPr>
        <w:t>I am confident that my dedication, technical skills, and eagerness to learn will make me a valuable asset in any part-time job role. I am open to discussing how my skills align with your requirements and look forward to the opportunity to contribute to your organization's success.</w:t>
      </w:r>
    </w:p>
    <w:p w14:paraId="24683D49" w14:textId="77777777" w:rsidR="003F17A2" w:rsidRDefault="003F17A2" w:rsidP="003F17A2">
      <w:pPr>
        <w:pStyle w:val="ListParagraph"/>
        <w:rPr>
          <w:b/>
          <w:bCs/>
          <w:sz w:val="24"/>
          <w:szCs w:val="24"/>
        </w:rPr>
      </w:pPr>
    </w:p>
    <w:p w14:paraId="7F3DDCAE" w14:textId="77777777" w:rsidR="003F17A2" w:rsidRDefault="003F17A2" w:rsidP="003F17A2">
      <w:pPr>
        <w:rPr>
          <w:b/>
          <w:bCs/>
          <w:sz w:val="24"/>
          <w:szCs w:val="24"/>
        </w:rPr>
      </w:pPr>
    </w:p>
    <w:p w14:paraId="02867139" w14:textId="7B92385B" w:rsidR="003F17A2" w:rsidRPr="003F17A2" w:rsidRDefault="003F17A2" w:rsidP="003F17A2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Thank you for considering my application.</w:t>
      </w:r>
    </w:p>
    <w:p w14:paraId="7AB250F3" w14:textId="77777777" w:rsidR="003F17A2" w:rsidRPr="003F17A2" w:rsidRDefault="003F17A2" w:rsidP="003F17A2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Sincerely,</w:t>
      </w:r>
    </w:p>
    <w:p w14:paraId="79FF0FC5" w14:textId="789D6848" w:rsidR="003F17A2" w:rsidRPr="003F17A2" w:rsidRDefault="003F17A2" w:rsidP="003F17A2">
      <w:pPr>
        <w:rPr>
          <w:b/>
          <w:bCs/>
          <w:color w:val="000000" w:themeColor="text2"/>
          <w:sz w:val="32"/>
          <w:szCs w:val="32"/>
        </w:rPr>
      </w:pPr>
      <w:r w:rsidRPr="003F17A2">
        <w:rPr>
          <w:b/>
          <w:bCs/>
          <w:color w:val="000000" w:themeColor="text2"/>
          <w:sz w:val="32"/>
          <w:szCs w:val="32"/>
        </w:rPr>
        <w:t>NAWAB KHAN</w:t>
      </w:r>
    </w:p>
    <w:sectPr w:rsidR="003F17A2" w:rsidRPr="003F17A2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F0C3" w14:textId="77777777" w:rsidR="007E7EBE" w:rsidRDefault="007E7EBE">
      <w:pPr>
        <w:spacing w:after="0"/>
      </w:pPr>
      <w:r>
        <w:separator/>
      </w:r>
    </w:p>
  </w:endnote>
  <w:endnote w:type="continuationSeparator" w:id="0">
    <w:p w14:paraId="2D490D71" w14:textId="77777777" w:rsidR="007E7EBE" w:rsidRDefault="007E7E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A88C6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72D0" w14:textId="77777777" w:rsidR="007E7EBE" w:rsidRDefault="007E7EBE">
      <w:pPr>
        <w:spacing w:after="0"/>
      </w:pPr>
      <w:r>
        <w:separator/>
      </w:r>
    </w:p>
  </w:footnote>
  <w:footnote w:type="continuationSeparator" w:id="0">
    <w:p w14:paraId="0EF2329D" w14:textId="77777777" w:rsidR="007E7EBE" w:rsidRDefault="007E7E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821E2"/>
    <w:multiLevelType w:val="hybridMultilevel"/>
    <w:tmpl w:val="1E42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18E5"/>
    <w:multiLevelType w:val="hybridMultilevel"/>
    <w:tmpl w:val="78DE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F425A"/>
    <w:multiLevelType w:val="hybridMultilevel"/>
    <w:tmpl w:val="844AA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2D2A"/>
    <w:multiLevelType w:val="hybridMultilevel"/>
    <w:tmpl w:val="CD222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567388F"/>
    <w:multiLevelType w:val="hybridMultilevel"/>
    <w:tmpl w:val="03E82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7168"/>
    <w:multiLevelType w:val="hybridMultilevel"/>
    <w:tmpl w:val="D98C8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51589"/>
    <w:multiLevelType w:val="hybridMultilevel"/>
    <w:tmpl w:val="9C003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A4362"/>
    <w:multiLevelType w:val="hybridMultilevel"/>
    <w:tmpl w:val="A806A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06623">
    <w:abstractNumId w:val="9"/>
  </w:num>
  <w:num w:numId="2" w16cid:durableId="1084837643">
    <w:abstractNumId w:val="9"/>
    <w:lvlOverride w:ilvl="0">
      <w:startOverride w:val="1"/>
    </w:lvlOverride>
  </w:num>
  <w:num w:numId="3" w16cid:durableId="144901045">
    <w:abstractNumId w:val="9"/>
    <w:lvlOverride w:ilvl="0">
      <w:startOverride w:val="1"/>
    </w:lvlOverride>
  </w:num>
  <w:num w:numId="4" w16cid:durableId="414010385">
    <w:abstractNumId w:val="9"/>
    <w:lvlOverride w:ilvl="0">
      <w:startOverride w:val="1"/>
    </w:lvlOverride>
  </w:num>
  <w:num w:numId="5" w16cid:durableId="1698313378">
    <w:abstractNumId w:val="7"/>
  </w:num>
  <w:num w:numId="6" w16cid:durableId="1970743194">
    <w:abstractNumId w:val="6"/>
  </w:num>
  <w:num w:numId="7" w16cid:durableId="137037976">
    <w:abstractNumId w:val="5"/>
  </w:num>
  <w:num w:numId="8" w16cid:durableId="606692722">
    <w:abstractNumId w:val="4"/>
  </w:num>
  <w:num w:numId="9" w16cid:durableId="1874999118">
    <w:abstractNumId w:val="8"/>
  </w:num>
  <w:num w:numId="10" w16cid:durableId="742222617">
    <w:abstractNumId w:val="3"/>
  </w:num>
  <w:num w:numId="11" w16cid:durableId="1745684338">
    <w:abstractNumId w:val="2"/>
  </w:num>
  <w:num w:numId="12" w16cid:durableId="749230259">
    <w:abstractNumId w:val="1"/>
  </w:num>
  <w:num w:numId="13" w16cid:durableId="889413943">
    <w:abstractNumId w:val="0"/>
  </w:num>
  <w:num w:numId="14" w16cid:durableId="198713609">
    <w:abstractNumId w:val="14"/>
  </w:num>
  <w:num w:numId="15" w16cid:durableId="87353632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1364135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40563978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98639913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46929471">
    <w:abstractNumId w:val="17"/>
  </w:num>
  <w:num w:numId="20" w16cid:durableId="2061829564">
    <w:abstractNumId w:val="9"/>
  </w:num>
  <w:num w:numId="21" w16cid:durableId="1091321336">
    <w:abstractNumId w:val="12"/>
  </w:num>
  <w:num w:numId="22" w16cid:durableId="946810120">
    <w:abstractNumId w:val="16"/>
  </w:num>
  <w:num w:numId="23" w16cid:durableId="2021082261">
    <w:abstractNumId w:val="15"/>
  </w:num>
  <w:num w:numId="24" w16cid:durableId="1159492972">
    <w:abstractNumId w:val="10"/>
  </w:num>
  <w:num w:numId="25" w16cid:durableId="1218205343">
    <w:abstractNumId w:val="19"/>
  </w:num>
  <w:num w:numId="26" w16cid:durableId="514419696">
    <w:abstractNumId w:val="13"/>
  </w:num>
  <w:num w:numId="27" w16cid:durableId="195042100">
    <w:abstractNumId w:val="18"/>
  </w:num>
  <w:num w:numId="28" w16cid:durableId="1457215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75"/>
    <w:rsid w:val="0012086A"/>
    <w:rsid w:val="00374627"/>
    <w:rsid w:val="00394A6D"/>
    <w:rsid w:val="003A53F9"/>
    <w:rsid w:val="003F17A2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7E7EBE"/>
    <w:rsid w:val="007F6DBE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  <w:rsid w:val="00F1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3A32E"/>
  <w15:chartTrackingRefBased/>
  <w15:docId w15:val="{6E9F2BAD-5AF9-4D71-B6EE-567C6055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unctional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50C5F27124BE8A769A347225E9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E46FD-9F7B-4AE0-B4FD-1D7AE6FD492E}"/>
      </w:docPartPr>
      <w:docPartBody>
        <w:p w:rsidR="00A20AE4" w:rsidRDefault="00A20AE4">
          <w:pPr>
            <w:pStyle w:val="15F50C5F27124BE8A769A347225E9915"/>
          </w:pPr>
          <w:r>
            <w:t>Your Name</w:t>
          </w:r>
        </w:p>
      </w:docPartBody>
    </w:docPart>
    <w:docPart>
      <w:docPartPr>
        <w:name w:val="228D22CA679240F8A2209397EA54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9939B-0C85-4DDE-9F1B-A804896582FA}"/>
      </w:docPartPr>
      <w:docPartBody>
        <w:p w:rsidR="00A20AE4" w:rsidRDefault="00A20AE4">
          <w:pPr>
            <w:pStyle w:val="228D22CA679240F8A2209397EA541AE1"/>
          </w:pPr>
          <w:r>
            <w:t>Objective</w:t>
          </w:r>
        </w:p>
      </w:docPartBody>
    </w:docPart>
    <w:docPart>
      <w:docPartPr>
        <w:name w:val="A0C5DC356B0B419BB22FECD14C06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AA782-C094-47AD-9B50-9B97E3AB079E}"/>
      </w:docPartPr>
      <w:docPartBody>
        <w:p w:rsidR="00A20AE4" w:rsidRDefault="00A20AE4">
          <w:pPr>
            <w:pStyle w:val="A0C5DC356B0B419BB22FECD14C064703"/>
          </w:pPr>
          <w:r>
            <w:t>Education</w:t>
          </w:r>
        </w:p>
      </w:docPartBody>
    </w:docPart>
    <w:docPart>
      <w:docPartPr>
        <w:name w:val="C0E56E64C7314032A59151C03E44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45619-164F-4019-8781-25091D09FD01}"/>
      </w:docPartPr>
      <w:docPartBody>
        <w:p w:rsidR="00A20AE4" w:rsidRDefault="00A20AE4">
          <w:pPr>
            <w:pStyle w:val="C0E56E64C7314032A59151C03E44CB39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21"/>
    <w:rsid w:val="00940EB0"/>
    <w:rsid w:val="00A20AE4"/>
    <w:rsid w:val="00A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50C5F27124BE8A769A347225E9915">
    <w:name w:val="15F50C5F27124BE8A769A347225E9915"/>
  </w:style>
  <w:style w:type="paragraph" w:customStyle="1" w:styleId="228D22CA679240F8A2209397EA541AE1">
    <w:name w:val="228D22CA679240F8A2209397EA541AE1"/>
  </w:style>
  <w:style w:type="paragraph" w:customStyle="1" w:styleId="A0C5DC356B0B419BB22FECD14C064703">
    <w:name w:val="A0C5DC356B0B419BB22FECD14C064703"/>
  </w:style>
  <w:style w:type="paragraph" w:customStyle="1" w:styleId="C0E56E64C7314032A59151C03E44CB39">
    <w:name w:val="C0E56E64C7314032A59151C03E44C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Functional%20resume.dotx</Template>
  <TotalTime>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dc:description>Nawab khan</dc:description>
  <cp:lastModifiedBy>918962507486</cp:lastModifiedBy>
  <cp:revision>2</cp:revision>
  <dcterms:created xsi:type="dcterms:W3CDTF">2023-07-04T13:30:00Z</dcterms:created>
  <dcterms:modified xsi:type="dcterms:W3CDTF">2023-07-04T13:30:00Z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